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40" w:type="dxa"/>
        <w:tblInd w:w="108" w:type="dxa"/>
        <w:tblLook w:val="04A0" w:firstRow="1" w:lastRow="0" w:firstColumn="1" w:lastColumn="0" w:noHBand="0" w:noVBand="1"/>
      </w:tblPr>
      <w:tblGrid>
        <w:gridCol w:w="680"/>
        <w:gridCol w:w="1600"/>
        <w:gridCol w:w="1400"/>
        <w:gridCol w:w="985"/>
      </w:tblGrid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Test Type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Answers 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Matching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No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  <w:bookmarkStart w:id="0" w:name="_GoBack"/>
        <w:bookmarkEnd w:id="0"/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No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37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No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No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No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No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Yes</w:t>
            </w:r>
          </w:p>
        </w:tc>
      </w:tr>
      <w:tr w:rsidR="00CF3409" w:rsidRPr="00CF3409" w:rsidTr="00CF3409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Iris-versicolor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Iris-</w:t>
            </w:r>
            <w:proofErr w:type="spellStart"/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Virginica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409" w:rsidRPr="00CF3409" w:rsidRDefault="00CF3409" w:rsidP="00CF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u w:val="single"/>
                <w:lang w:val="en-US"/>
              </w:rPr>
            </w:pPr>
            <w:r w:rsidRPr="00CF3409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No</w:t>
            </w:r>
          </w:p>
        </w:tc>
      </w:tr>
    </w:tbl>
    <w:p w:rsidR="000E0EF6" w:rsidRPr="00600288" w:rsidRDefault="000E0EF6" w:rsidP="00CF3409">
      <w:pPr>
        <w:rPr>
          <w:sz w:val="20"/>
        </w:rPr>
      </w:pPr>
    </w:p>
    <w:sectPr w:rsidR="000E0EF6" w:rsidRPr="00600288" w:rsidSect="00CF340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22"/>
    <w:rsid w:val="000E0EF6"/>
    <w:rsid w:val="00600288"/>
    <w:rsid w:val="00B80522"/>
    <w:rsid w:val="00C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B89E6-77CB-4EAA-ADB6-0807FF1B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CF3409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val="en-US"/>
    </w:rPr>
    <w:tblPr/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AF6E78FE</Template>
  <TotalTime>258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2</cp:revision>
  <dcterms:created xsi:type="dcterms:W3CDTF">2018-03-22T21:41:00Z</dcterms:created>
  <dcterms:modified xsi:type="dcterms:W3CDTF">2018-03-23T01:59:00Z</dcterms:modified>
</cp:coreProperties>
</file>
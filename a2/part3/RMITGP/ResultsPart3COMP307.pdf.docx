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77" w:type="dxa"/>
        <w:tblLook w:val="04A0" w:firstRow="1" w:lastRow="0" w:firstColumn="1" w:lastColumn="0" w:noHBand="0" w:noVBand="1"/>
      </w:tblPr>
      <w:tblGrid>
        <w:gridCol w:w="966"/>
        <w:gridCol w:w="1015"/>
        <w:gridCol w:w="873"/>
        <w:gridCol w:w="1015"/>
        <w:gridCol w:w="865"/>
        <w:gridCol w:w="5943"/>
      </w:tblGrid>
      <w:tr w:rsidR="00A94416" w:rsidTr="007C682A">
        <w:trPr>
          <w:trHeight w:val="93"/>
        </w:trPr>
        <w:tc>
          <w:tcPr>
            <w:tcW w:w="700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735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Training Fitness</w:t>
            </w:r>
          </w:p>
        </w:tc>
        <w:tc>
          <w:tcPr>
            <w:tcW w:w="632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Test Fitness</w:t>
            </w:r>
          </w:p>
        </w:tc>
        <w:tc>
          <w:tcPr>
            <w:tcW w:w="735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Training %</w:t>
            </w:r>
          </w:p>
        </w:tc>
        <w:tc>
          <w:tcPr>
            <w:tcW w:w="626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Test %</w:t>
            </w:r>
          </w:p>
        </w:tc>
        <w:tc>
          <w:tcPr>
            <w:tcW w:w="7249" w:type="dxa"/>
            <w:vAlign w:val="bottom"/>
          </w:tcPr>
          <w:p w:rsidR="00A94416" w:rsidRPr="00A94416" w:rsidRDefault="00A94416" w:rsidP="00A94416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A94416">
              <w:rPr>
                <w:rFonts w:ascii="Cambria" w:hAnsi="Cambria"/>
                <w:b/>
                <w:color w:val="000000"/>
                <w:sz w:val="20"/>
                <w:szCs w:val="20"/>
              </w:rPr>
              <w:t>Best Program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97.16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BN (*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CT) MA) (if (if CT BC M) (*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 BN)))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97.16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(if (* CT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92.736551 BC)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(*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BN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97.33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(if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 (* CT MA) (if CT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 BN)))</w:t>
            </w:r>
          </w:p>
        </w:tc>
      </w:tr>
      <w:tr w:rsidR="00D86D38" w:rsidTr="007C682A">
        <w:trPr>
          <w:trHeight w:val="645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97.83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BN (if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MA) (+ NN BC) (* NN CT)) (if (if BC CT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 (if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BN)))</w:t>
            </w:r>
          </w:p>
        </w:tc>
      </w:tr>
      <w:tr w:rsidR="00D86D38" w:rsidTr="007C682A">
        <w:trPr>
          <w:trHeight w:val="626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97.66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(+ (* (+ MA M)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(+ (* NN (* BC (+ (* CT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M)) (-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20.561878))))) (- BN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20.561878))))) (- (/ CT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(-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NN)))</w:t>
            </w:r>
          </w:p>
        </w:tc>
      </w:tr>
      <w:tr w:rsidR="00D86D38" w:rsidTr="007C682A">
        <w:trPr>
          <w:trHeight w:val="958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97.83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(if (+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(+ BN M)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M))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BN) (if (+ BN NN) (if (if (+ M M)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BN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NN) BN)) (if (if (+ M M)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BN (+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NN) BN))))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7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97.33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(- (* BN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73.915752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)) (/ 10.391818 (if M 73.915752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)))</w:t>
            </w:r>
          </w:p>
        </w:tc>
      </w:tr>
      <w:tr w:rsidR="00D86D38" w:rsidTr="007C682A">
        <w:trPr>
          <w:trHeight w:val="626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97.66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(- (if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(- (if MA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(/ 22.205636 (* (*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BC))) BC) (*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BN) (/ (+ BN BC) (*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)))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97.66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(* (* (+ BC BN) (/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56.463838)) (+ (+ BN CT) (* MA M)))</w:t>
            </w:r>
          </w:p>
        </w:tc>
      </w:tr>
      <w:tr w:rsidR="00D86D38" w:rsidTr="007C682A">
        <w:trPr>
          <w:trHeight w:val="312"/>
        </w:trPr>
        <w:tc>
          <w:tcPr>
            <w:tcW w:w="700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632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5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97.33</w:t>
            </w:r>
          </w:p>
        </w:tc>
        <w:tc>
          <w:tcPr>
            <w:tcW w:w="626" w:type="dxa"/>
            <w:vAlign w:val="bottom"/>
          </w:tcPr>
          <w:p w:rsidR="00D86D38" w:rsidRPr="00D86D38" w:rsidRDefault="00D86D38" w:rsidP="00D86D38">
            <w:pPr>
              <w:jc w:val="righ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7249" w:type="dxa"/>
            <w:vAlign w:val="bottom"/>
          </w:tcPr>
          <w:p w:rsidR="00D86D38" w:rsidRPr="00D86D38" w:rsidRDefault="00D86D38" w:rsidP="00D86D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(if (if CT (* BN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(* (* BN M)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(if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SESz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(* BN M) </w:t>
            </w:r>
            <w:proofErr w:type="spellStart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UShp</w:t>
            </w:r>
            <w:proofErr w:type="spellEnd"/>
            <w:r w:rsidRPr="00D86D38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</w:tc>
      </w:tr>
    </w:tbl>
    <w:p w:rsidR="000E0EF6" w:rsidRDefault="000E0EF6"/>
    <w:sectPr w:rsidR="000E0EF6" w:rsidSect="007C682A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16"/>
    <w:rsid w:val="000E0EF6"/>
    <w:rsid w:val="007C682A"/>
    <w:rsid w:val="00A94416"/>
    <w:rsid w:val="00D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88E8-AF43-405A-A8FD-D2D112A3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5E81-9153-46E1-A47A-6A9A7B40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9CD2D08D</Template>
  <TotalTime>47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3</cp:revision>
  <cp:lastPrinted>2018-05-07T06:41:00Z</cp:lastPrinted>
  <dcterms:created xsi:type="dcterms:W3CDTF">2018-05-07T05:17:00Z</dcterms:created>
  <dcterms:modified xsi:type="dcterms:W3CDTF">2018-05-07T06:41:00Z</dcterms:modified>
</cp:coreProperties>
</file>
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697"/>
        <w:gridCol w:w="1177"/>
        <w:gridCol w:w="12722"/>
      </w:tblGrid>
      <w:tr w:rsidR="00A72C38" w:rsidTr="00A72C38">
        <w:tc>
          <w:tcPr>
            <w:tcW w:w="697" w:type="dxa"/>
            <w:vAlign w:val="bottom"/>
          </w:tcPr>
          <w:p w:rsidR="00A72C38" w:rsidRPr="00A72C38" w:rsidRDefault="00A72C38" w:rsidP="00A72C3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Num.</w:t>
            </w:r>
          </w:p>
        </w:tc>
        <w:tc>
          <w:tcPr>
            <w:tcW w:w="1170" w:type="dxa"/>
            <w:vAlign w:val="bottom"/>
          </w:tcPr>
          <w:p w:rsidR="00A72C38" w:rsidRPr="00A72C38" w:rsidRDefault="00A72C38" w:rsidP="00A72C3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Fitness</w:t>
            </w:r>
          </w:p>
        </w:tc>
        <w:tc>
          <w:tcPr>
            <w:tcW w:w="12729" w:type="dxa"/>
            <w:vAlign w:val="bottom"/>
          </w:tcPr>
          <w:p w:rsidR="00A72C38" w:rsidRPr="00A72C38" w:rsidRDefault="00A72C38" w:rsidP="00A72C3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Program</w:t>
            </w:r>
          </w:p>
        </w:tc>
      </w:tr>
      <w:tr w:rsidR="00A72C38" w:rsidTr="00A72C38">
        <w:tc>
          <w:tcPr>
            <w:tcW w:w="697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3.75E-05</w:t>
            </w:r>
          </w:p>
        </w:tc>
        <w:tc>
          <w:tcPr>
            <w:tcW w:w="12729" w:type="dxa"/>
            <w:vAlign w:val="bottom"/>
          </w:tcPr>
          <w:p w:rsidR="00A72C38" w:rsidRPr="00A72C38" w:rsidRDefault="00A72C38" w:rsidP="00A72C3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(+ (/ 46.882354 46.882354) (* (- (* X X) X) (- (* X X) X)))</w:t>
            </w:r>
          </w:p>
        </w:tc>
      </w:tr>
      <w:tr w:rsidR="00A72C38" w:rsidTr="00A72C38">
        <w:tc>
          <w:tcPr>
            <w:tcW w:w="697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70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12.4718</w:t>
            </w:r>
          </w:p>
        </w:tc>
        <w:tc>
          <w:tcPr>
            <w:tcW w:w="12729" w:type="dxa"/>
            <w:vAlign w:val="bottom"/>
          </w:tcPr>
          <w:p w:rsidR="00A72C38" w:rsidRPr="00A72C38" w:rsidRDefault="00A72C38" w:rsidP="00A72C3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(* (- (* X X) (- (- X 0.079953) 0.079953)) (- (* X X) (- X 0.079953)))</w:t>
            </w:r>
          </w:p>
        </w:tc>
      </w:tr>
      <w:tr w:rsidR="00A72C38" w:rsidTr="00A72C38">
        <w:tc>
          <w:tcPr>
            <w:tcW w:w="697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70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15.3549</w:t>
            </w:r>
          </w:p>
        </w:tc>
        <w:tc>
          <w:tcPr>
            <w:tcW w:w="12729" w:type="dxa"/>
            <w:vAlign w:val="bottom"/>
          </w:tcPr>
          <w:p w:rsidR="00A72C38" w:rsidRPr="00A72C38" w:rsidRDefault="00A72C38" w:rsidP="00A72C3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(* (+ (* (* (* X X) X) (/ (- X 2.116752) X)) (* X 1.604889)) X)</w:t>
            </w:r>
          </w:p>
        </w:tc>
      </w:tr>
      <w:tr w:rsidR="00A72C38" w:rsidTr="00A72C38">
        <w:tc>
          <w:tcPr>
            <w:tcW w:w="697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32.1407</w:t>
            </w:r>
          </w:p>
        </w:tc>
        <w:tc>
          <w:tcPr>
            <w:tcW w:w="12729" w:type="dxa"/>
            <w:vAlign w:val="bottom"/>
          </w:tcPr>
          <w:p w:rsidR="00A72C38" w:rsidRPr="00A72C38" w:rsidRDefault="00A72C38" w:rsidP="00A72C3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(* X (+ (- (- X 0.083071) 0.672249) (+ (* 1.118663 (/ X (+ 1.118663 (+ 1.118663 X)))) (+ (- (- (- X 0.083071) 1.118663) (- (- 1.118663 1.118663) (- 1.118663 1.118663))) (- X 1.118663)))))</w:t>
            </w:r>
          </w:p>
        </w:tc>
      </w:tr>
      <w:tr w:rsidR="00A72C38" w:rsidTr="00A72C38">
        <w:tc>
          <w:tcPr>
            <w:tcW w:w="697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70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34.0569</w:t>
            </w:r>
          </w:p>
        </w:tc>
        <w:tc>
          <w:tcPr>
            <w:tcW w:w="12729" w:type="dxa"/>
            <w:vAlign w:val="bottom"/>
          </w:tcPr>
          <w:p w:rsidR="00A72C38" w:rsidRPr="00A72C38" w:rsidRDefault="00A72C38" w:rsidP="00A72C3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(* (* 94.843773 (/ (* 25.809237 (/ (* 25.809237 X) (+ (/ (* 27.114022 X) (+ X 27.114022)) 27.243790))) (+ (/ (/ 91.135937 X) (+ (/ (/ 27.243790 X) (+ 6.934470 X)) 21.070843)) (+ X 97.367950)))) (/ X (+ X (+ (* X (/ 25.809237 25.809237)) 6.934470))))</w:t>
            </w:r>
          </w:p>
        </w:tc>
      </w:tr>
      <w:tr w:rsidR="00A72C38" w:rsidTr="00A72C38">
        <w:tc>
          <w:tcPr>
            <w:tcW w:w="697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70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30.8585</w:t>
            </w:r>
          </w:p>
        </w:tc>
        <w:tc>
          <w:tcPr>
            <w:tcW w:w="12729" w:type="dxa"/>
            <w:vAlign w:val="bottom"/>
          </w:tcPr>
          <w:p w:rsidR="00A72C38" w:rsidRPr="00A72C38" w:rsidRDefault="00A72C38" w:rsidP="00A72C3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(+ (* (+ (+ X (- X (- 1.424035 X))) (+ (/ (- (/ X 10.240603) (- (- X X) (- X 1.424035))) X) (- (+ (- X X) (- X 0.879769)) X))) X) (/ (- (- (- 1.424035 X) X) X) (+ (- X (- (- (+ X (- X 0.879769)) X) 1.424035)) X)))</w:t>
            </w:r>
          </w:p>
        </w:tc>
      </w:tr>
      <w:tr w:rsidR="00A72C38" w:rsidTr="00A72C38">
        <w:tc>
          <w:tcPr>
            <w:tcW w:w="697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70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729" w:type="dxa"/>
            <w:vAlign w:val="bottom"/>
          </w:tcPr>
          <w:p w:rsidR="00A72C38" w:rsidRPr="00A72C38" w:rsidRDefault="00A72C38" w:rsidP="00A72C3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(* (- (* X X) X) (- (* X X) X))</w:t>
            </w:r>
          </w:p>
        </w:tc>
      </w:tr>
      <w:tr w:rsidR="00A72C38" w:rsidTr="00A72C38">
        <w:tc>
          <w:tcPr>
            <w:tcW w:w="697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70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729" w:type="dxa"/>
            <w:vAlign w:val="bottom"/>
          </w:tcPr>
          <w:p w:rsidR="00A72C38" w:rsidRPr="00A72C38" w:rsidRDefault="00A72C38" w:rsidP="00A72C3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(* (- (* X X) X) (- (* X X) X))</w:t>
            </w:r>
          </w:p>
        </w:tc>
      </w:tr>
      <w:tr w:rsidR="00A72C38" w:rsidTr="00A72C38">
        <w:tc>
          <w:tcPr>
            <w:tcW w:w="697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70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49.917</w:t>
            </w:r>
          </w:p>
        </w:tc>
        <w:tc>
          <w:tcPr>
            <w:tcW w:w="12729" w:type="dxa"/>
            <w:vAlign w:val="bottom"/>
          </w:tcPr>
          <w:p w:rsidR="00A72C38" w:rsidRPr="00A72C38" w:rsidRDefault="00A72C38" w:rsidP="00A72C3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(- (* (+ (* X 2.641309) (* X 2.641309)) X) (+ X (+ X (+ (* X 2.685212) (* X X)))))</w:t>
            </w:r>
          </w:p>
        </w:tc>
      </w:tr>
      <w:tr w:rsidR="00A72C38" w:rsidTr="00A72C38">
        <w:tc>
          <w:tcPr>
            <w:tcW w:w="697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70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25.0772</w:t>
            </w:r>
          </w:p>
        </w:tc>
        <w:tc>
          <w:tcPr>
            <w:tcW w:w="12729" w:type="dxa"/>
            <w:vAlign w:val="bottom"/>
          </w:tcPr>
          <w:p w:rsidR="00A72C38" w:rsidRPr="00A72C38" w:rsidRDefault="00A72C38" w:rsidP="00A72C3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(- (* X (+ (+ (+ (+ (+ (/ (/ X (+ X X)) X) (+ (/ X 4.881190) X)) (/ (+ X (+ (+ X X) (+ (+ (/ 4.368315 25.022986) X) X))) (+ X (+ X 4.881190)))) (+ (/ X 73.539231) X)) (/ X (+ X X))) X)) (+ (/ (+ (+ (/ (+ X (+ X X)) 94.557608) (+ (/ X (/ X (+ X X))) X)) (+ X (+ X (+ X X)))) (+ (/ (+ 4.368315 (+ X X)) (+ (+ X (+ X X)) X)) (+ X X))) (+ (+ (/ (+ X X) 25.022986) X) (+ (+ (/ (+ X X) 94.557608) X) X))))</w:t>
            </w:r>
          </w:p>
        </w:tc>
      </w:tr>
      <w:tr w:rsidR="00A72C38" w:rsidTr="00A72C38">
        <w:tc>
          <w:tcPr>
            <w:tcW w:w="697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70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49.4086</w:t>
            </w:r>
          </w:p>
        </w:tc>
        <w:tc>
          <w:tcPr>
            <w:tcW w:w="12729" w:type="dxa"/>
            <w:vAlign w:val="bottom"/>
          </w:tcPr>
          <w:p w:rsidR="00A72C38" w:rsidRPr="00A72C38" w:rsidRDefault="00A72C38" w:rsidP="00A72C3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(- (* (+ (+ X X) (+ X (+ 0.917136 X))) X) (+ (+ X (+ X (+ X X))) X))</w:t>
            </w:r>
          </w:p>
        </w:tc>
      </w:tr>
      <w:tr w:rsidR="00A72C38" w:rsidTr="00A72C38">
        <w:tc>
          <w:tcPr>
            <w:tcW w:w="697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70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34.2593</w:t>
            </w:r>
          </w:p>
        </w:tc>
        <w:tc>
          <w:tcPr>
            <w:tcW w:w="12729" w:type="dxa"/>
            <w:vAlign w:val="bottom"/>
          </w:tcPr>
          <w:p w:rsidR="00A72C38" w:rsidRPr="00A72C38" w:rsidRDefault="00A72C38" w:rsidP="00A72C3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(+ (- (- (* (+ X X) (+ X X)) (+ (+ X (+ (/ (* (+ X (+ X X)) (+ X (+ X X))) (+ (* (* (+ X X) (+ X X)) (+ (+ X X) (+ X X))) (+ 31.628403 (* (+ X X) (+ X X))))) X)) (/ 5.446731 39.344854))) (+ X X)) (/ (* (+ X X) (+ X X)) (+ (* X 31.628403) (+ (/ (+ X 9.226734) 8.141379) 63.569004))))</w:t>
            </w:r>
          </w:p>
        </w:tc>
      </w:tr>
      <w:tr w:rsidR="00A72C38" w:rsidTr="00A72C38">
        <w:tc>
          <w:tcPr>
            <w:tcW w:w="697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70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729" w:type="dxa"/>
            <w:vAlign w:val="bottom"/>
          </w:tcPr>
          <w:p w:rsidR="00A72C38" w:rsidRPr="00A72C38" w:rsidRDefault="00A72C38" w:rsidP="00A72C3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(* (- (* X X) X) (- (* X X) X))</w:t>
            </w:r>
          </w:p>
        </w:tc>
      </w:tr>
      <w:tr w:rsidR="00A72C38" w:rsidTr="00A72C38">
        <w:tc>
          <w:tcPr>
            <w:tcW w:w="697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70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4.30815</w:t>
            </w:r>
          </w:p>
        </w:tc>
        <w:tc>
          <w:tcPr>
            <w:tcW w:w="12729" w:type="dxa"/>
            <w:vAlign w:val="bottom"/>
          </w:tcPr>
          <w:p w:rsidR="00A72C38" w:rsidRPr="00A72C38" w:rsidRDefault="00A72C38" w:rsidP="00A72C3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(+ (- (+ (* X X) (/ (* (+ (* X (* X X)) (* X (* X X))) (+ (* X 7.623240) X)) 20.672361)) (* X (* X X))) (- (+ (+ (* X X) (/ 18.197218 40.252869)) (/ (* (+ (* X X) (/ X (+ (+ (+ (* X X) (/ 65.580665 40.252869)) X) (/ 15.882271 (* X 7.623240))))) (* X (* X (* X X)))) 58.668143)) (* X (+ (+ (* X X) (/ (* X (+ (* X X) (/ 71.001934 66.356712))) 15.882271)) (/ X 7.623240)))))</w:t>
            </w:r>
          </w:p>
        </w:tc>
      </w:tr>
      <w:tr w:rsidR="00A72C38" w:rsidTr="00A72C38">
        <w:tc>
          <w:tcPr>
            <w:tcW w:w="697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70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729" w:type="dxa"/>
            <w:vAlign w:val="bottom"/>
          </w:tcPr>
          <w:p w:rsidR="00A72C38" w:rsidRPr="00A72C38" w:rsidRDefault="00A72C38" w:rsidP="00A72C3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(- (* (* (- (* X X) X) X) X) (* (- (* X X) X) X))</w:t>
            </w:r>
          </w:p>
        </w:tc>
      </w:tr>
      <w:tr w:rsidR="00A72C38" w:rsidTr="00A72C38">
        <w:tc>
          <w:tcPr>
            <w:tcW w:w="697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70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12.2148</w:t>
            </w:r>
          </w:p>
        </w:tc>
        <w:tc>
          <w:tcPr>
            <w:tcW w:w="12729" w:type="dxa"/>
            <w:vAlign w:val="bottom"/>
          </w:tcPr>
          <w:p w:rsidR="00A72C38" w:rsidRPr="00A72C38" w:rsidRDefault="00A72C38" w:rsidP="00A72C3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(* (/ (* (/ (- (* X X) 69.812675) 65.419494) (* 74.054833 (- (* X X) X))) (+ 65.419494 (- (- (* X X) X) X))) (- X (* X X)))</w:t>
            </w:r>
          </w:p>
        </w:tc>
      </w:tr>
      <w:tr w:rsidR="00A72C38" w:rsidTr="00A72C38">
        <w:tc>
          <w:tcPr>
            <w:tcW w:w="697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70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50.2363</w:t>
            </w:r>
          </w:p>
        </w:tc>
        <w:tc>
          <w:tcPr>
            <w:tcW w:w="12729" w:type="dxa"/>
            <w:vAlign w:val="bottom"/>
          </w:tcPr>
          <w:p w:rsidR="00A72C38" w:rsidRPr="00A72C38" w:rsidRDefault="00A72C38" w:rsidP="00A72C3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(* (+ X X) (+ X (- X 2.195625)))</w:t>
            </w:r>
          </w:p>
        </w:tc>
      </w:tr>
      <w:tr w:rsidR="00A72C38" w:rsidTr="00A72C38">
        <w:tc>
          <w:tcPr>
            <w:tcW w:w="697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70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36.8581</w:t>
            </w:r>
          </w:p>
        </w:tc>
        <w:tc>
          <w:tcPr>
            <w:tcW w:w="12729" w:type="dxa"/>
            <w:vAlign w:val="bottom"/>
          </w:tcPr>
          <w:p w:rsidR="00A72C38" w:rsidRPr="00A72C38" w:rsidRDefault="00A72C38" w:rsidP="00A72C3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(* (- (+ (/ X 35.341657) X) (/ (+ (/ 9.896672 35.341657) (+ (/ (+ (/ (- X 2.657251) (/ (+ (/ (+ X X) 24.968068) (+ (/ (+ 82.272490 X) 35.341657) X)) 1.517058)) (+ X X)) 24.968068) X)) (+ (/ X 35.341657) (+ (/ X 35.341657) X)))) (+ X (+ X (+ (/ (+ (/ (+ X (+ (/ X 61.366731) X)) (- X 2.657251)) X) 27.043174) (+ X (+ (/ (+ X (+ (+ (/ X 35.341657) X) X)) 27.043174) (+ (/ X 61.366731) X)))))))</w:t>
            </w:r>
          </w:p>
        </w:tc>
      </w:tr>
      <w:tr w:rsidR="00A72C38" w:rsidTr="00A72C38">
        <w:tc>
          <w:tcPr>
            <w:tcW w:w="697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70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0.339571</w:t>
            </w:r>
          </w:p>
        </w:tc>
        <w:tc>
          <w:tcPr>
            <w:tcW w:w="12729" w:type="dxa"/>
            <w:vAlign w:val="bottom"/>
          </w:tcPr>
          <w:p w:rsidR="00A72C38" w:rsidRPr="00A72C38" w:rsidRDefault="00A72C38" w:rsidP="00A72C3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(- (* (- (* X X) X) (- (* X X) X)) (- 75.509690 76.492713))</w:t>
            </w:r>
          </w:p>
        </w:tc>
      </w:tr>
      <w:tr w:rsidR="00A72C38" w:rsidTr="00A72C38">
        <w:tc>
          <w:tcPr>
            <w:tcW w:w="697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70" w:type="dxa"/>
            <w:vAlign w:val="bottom"/>
          </w:tcPr>
          <w:p w:rsidR="00A72C38" w:rsidRPr="00A72C38" w:rsidRDefault="00A72C38" w:rsidP="00A72C38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19.8193</w:t>
            </w:r>
          </w:p>
        </w:tc>
        <w:tc>
          <w:tcPr>
            <w:tcW w:w="12729" w:type="dxa"/>
            <w:vAlign w:val="bottom"/>
          </w:tcPr>
          <w:p w:rsidR="00A72C38" w:rsidRPr="00A72C38" w:rsidRDefault="00A72C38" w:rsidP="00A72C3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72C38">
              <w:rPr>
                <w:rFonts w:ascii="Courier New" w:hAnsi="Courier New" w:cs="Courier New"/>
                <w:color w:val="000000"/>
                <w:sz w:val="20"/>
                <w:szCs w:val="20"/>
              </w:rPr>
              <w:t>(* (+ (/ (- (+ (+ X X) (+ X X)) 64.734460) (+ X (+ (/ (/ (+ 64.734460 69.025953) X) (+ X (+ (/ X X) (+ (/ X X) X)))) (+ (+ 20.788997 (+ (+ X (+ (+ 0.968228 X) X)) (+ (+ X (+ (+ X X) X)) X))) (+ X X))))) X) (+ (+ (/ (+ (+ 20.788997 (+ (+ 0.968228 X) X)) (+ (- (+ X X) 64.734460) (- (+ X (+ (+ X X) X)) X))) 69.025953) X) (+ (+ X X) X)))</w:t>
            </w:r>
          </w:p>
        </w:tc>
      </w:tr>
    </w:tbl>
    <w:p w:rsidR="000E0EF6" w:rsidRDefault="000E0EF6">
      <w:bookmarkStart w:id="0" w:name="_GoBack"/>
      <w:bookmarkEnd w:id="0"/>
    </w:p>
    <w:sectPr w:rsidR="000E0EF6" w:rsidSect="00A72C3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77"/>
    <w:rsid w:val="000E0EF6"/>
    <w:rsid w:val="00727077"/>
    <w:rsid w:val="00A7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DA9FA"/>
  <w15:chartTrackingRefBased/>
  <w15:docId w15:val="{243DB912-B2DD-496F-8A72-7F43C09F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2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2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9CD2D08D</Template>
  <TotalTime>3</TotalTime>
  <Pages>1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Dobbie</dc:creator>
  <cp:keywords/>
  <dc:description/>
  <cp:lastModifiedBy>David Dobbie</cp:lastModifiedBy>
  <cp:revision>2</cp:revision>
  <dcterms:created xsi:type="dcterms:W3CDTF">2018-05-07T06:37:00Z</dcterms:created>
  <dcterms:modified xsi:type="dcterms:W3CDTF">2018-05-07T06:40:00Z</dcterms:modified>
</cp:coreProperties>
</file>